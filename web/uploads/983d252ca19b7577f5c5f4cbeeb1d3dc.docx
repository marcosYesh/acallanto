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B0F0"/>
          <w:sz w:val="23"/>
        </w:rPr>
        <w:alias w:val="Resume Name"/>
        <w:tag w:val="Resume Name"/>
        <w:id w:val="809426422"/>
        <w:placeholder>
          <w:docPart w:val="5A88E06930BD44C48A63A8769B030206"/>
        </w:placeholder>
        <w:docPartList>
          <w:docPartGallery w:val="Quick Parts"/>
          <w:docPartCategory w:val=" Resume Name"/>
        </w:docPartList>
      </w:sdtPr>
      <w:sdtEndPr>
        <w:rPr>
          <w:color w:val="auto"/>
        </w:rPr>
      </w:sdtEndPr>
      <w:sdtContent>
        <w:tbl>
          <w:tblPr>
            <w:tblStyle w:val="Tabelacomgrade"/>
            <w:tblpPr w:leftFromText="141" w:rightFromText="141" w:horzAnchor="margin" w:tblpX="-459" w:tblpY="-854"/>
            <w:tblW w:w="5475" w:type="pct"/>
            <w:tblLook w:val="04A0"/>
          </w:tblPr>
          <w:tblGrid>
            <w:gridCol w:w="3020"/>
            <w:gridCol w:w="8254"/>
          </w:tblGrid>
          <w:tr w:rsidR="00B50DBC" w:rsidRPr="00AC0E03" w:rsidTr="00E42F44">
            <w:trPr>
              <w:trHeight w:val="203"/>
            </w:trPr>
            <w:tc>
              <w:tcPr>
                <w:tcW w:w="302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B0DFA0" w:themeFill="accent5" w:themeFillTint="99"/>
                <w:vAlign w:val="center"/>
              </w:tcPr>
              <w:p w:rsidR="003239E8" w:rsidRPr="00F63D7B" w:rsidRDefault="003239E8" w:rsidP="00F63D7B">
                <w:pPr>
                  <w:pStyle w:val="PersonalName"/>
                  <w:ind w:firstLine="426"/>
                  <w:rPr>
                    <w:color w:val="00B0F0"/>
                  </w:rPr>
                </w:pPr>
              </w:p>
            </w:tc>
            <w:tc>
              <w:tcPr>
                <w:tcW w:w="8255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B0DFA0" w:themeFill="accent5" w:themeFillTint="99"/>
                <w:vAlign w:val="center"/>
              </w:tcPr>
              <w:p w:rsidR="003239E8" w:rsidRPr="00731AEF" w:rsidRDefault="00042A8D" w:rsidP="00F63D7B">
                <w:pPr>
                  <w:pStyle w:val="PersonalName"/>
                  <w:rPr>
                    <w:rFonts w:ascii="Arial Narrow" w:hAnsi="Arial Narrow"/>
                    <w:b/>
                    <w:color w:val="0070C0"/>
                    <w:sz w:val="48"/>
                    <w:szCs w:val="48"/>
                    <w:lang w:val="pt-BR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75A2" w:themeColor="accent2" w:themeShade="BF"/>
                      <w:sz w:val="44"/>
                      <w:szCs w:val="44"/>
                    </w:rPr>
                    <w:id w:val="809184597"/>
                    <w:placeholder>
                      <w:docPart w:val="81110C76B89A4532BBAE8ADA1F7E8E3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547DE" w:rsidRPr="00E536AB">
                      <w:rPr>
                        <w:rFonts w:ascii="Arial" w:hAnsi="Arial" w:cs="Arial"/>
                        <w:b/>
                        <w:color w:val="auto"/>
                        <w:sz w:val="44"/>
                        <w:szCs w:val="44"/>
                        <w:lang w:val="pt-BR"/>
                      </w:rPr>
                      <w:t>Carla Chiummo da Costa Santos</w:t>
                    </w:r>
                  </w:sdtContent>
                </w:sdt>
              </w:p>
            </w:tc>
          </w:tr>
          <w:tr w:rsidR="00B3090E" w:rsidRPr="00731AEF" w:rsidTr="00E42F44">
            <w:trPr>
              <w:trHeight w:val="80"/>
            </w:trPr>
            <w:tc>
              <w:tcPr>
                <w:tcW w:w="3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239E8" w:rsidRPr="00731AEF" w:rsidRDefault="00C84A71" w:rsidP="00F63D7B">
                <w:pPr>
                  <w:ind w:right="406"/>
                  <w:jc w:val="center"/>
                  <w:rPr>
                    <w:color w:val="0070C0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>
                      <wp:extent cx="771525" cy="647700"/>
                      <wp:effectExtent l="19050" t="0" r="9525" b="0"/>
                      <wp:docPr id="1" name="Imagem 1" descr="http://www3.catho.com.br/fotos/8372907.fot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3.catho.com.br/fotos/8372907.fot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15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5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3239E8" w:rsidRPr="00E536AB" w:rsidRDefault="00F63D7B" w:rsidP="00F63D7B">
                <w:pPr>
                  <w:pStyle w:val="SenderAddress"/>
                  <w:jc w:val="both"/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</w:pPr>
                <w:r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>Rua: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>Crasso nº 337 apt 23</w:t>
                </w:r>
                <w:r w:rsidR="00731AEF"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 xml:space="preserve"> Água Branca/São Paulo</w:t>
                </w:r>
                <w:r w:rsidR="00731AEF"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="00731AEF"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>CEP:</w:t>
                </w:r>
                <w:r w:rsidR="00731AEF"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="00731AEF"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>05043-010</w:t>
                </w:r>
              </w:p>
              <w:p w:rsidR="00731AEF" w:rsidRPr="00E536AB" w:rsidRDefault="00731AEF" w:rsidP="00F63D7B">
                <w:pPr>
                  <w:pStyle w:val="SenderAddress"/>
                  <w:jc w:val="both"/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</w:pPr>
                <w:r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>Estado Civil: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 xml:space="preserve">Solteira  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   </w:t>
                </w:r>
                <w:r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>Idade: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="00FC618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>35</w:t>
                </w:r>
                <w:r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 xml:space="preserve"> anos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 xml:space="preserve">     email: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hyperlink r:id="rId10" w:history="1">
                  <w:r w:rsidRPr="00E536AB">
                    <w:rPr>
                      <w:rStyle w:val="Hyperlink"/>
                      <w:rFonts w:ascii="Arial" w:hAnsi="Arial" w:cs="Arial"/>
                      <w:color w:val="FF0000"/>
                      <w:sz w:val="22"/>
                      <w:szCs w:val="22"/>
                      <w:lang w:val="pt-BR"/>
                    </w:rPr>
                    <w:t>carlachiummo@bol.com.br</w:t>
                  </w:r>
                </w:hyperlink>
              </w:p>
              <w:p w:rsidR="00731AEF" w:rsidRPr="00731AEF" w:rsidRDefault="00731AEF" w:rsidP="00F63D7B">
                <w:pPr>
                  <w:pStyle w:val="SenderAddress"/>
                  <w:jc w:val="both"/>
                  <w:rPr>
                    <w:rFonts w:ascii="Arial Narrow" w:hAnsi="Arial Narrow"/>
                    <w:color w:val="0070C0"/>
                    <w:lang w:val="pt-BR"/>
                  </w:rPr>
                </w:pPr>
                <w:r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>Tel.:</w:t>
                </w:r>
                <w:r w:rsidRPr="00E536AB">
                  <w:rPr>
                    <w:rFonts w:ascii="Arial" w:hAnsi="Arial" w:cs="Arial"/>
                    <w:color w:val="0070C0"/>
                    <w:sz w:val="22"/>
                    <w:szCs w:val="22"/>
                    <w:lang w:val="pt-BR"/>
                  </w:rPr>
                  <w:t xml:space="preserve"> </w:t>
                </w:r>
                <w:r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>11 3368-5228 / 11 98329-8132</w:t>
                </w:r>
                <w:r w:rsidR="00E42F44"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 xml:space="preserve">              </w:t>
                </w:r>
                <w:r w:rsidR="00E42F44" w:rsidRPr="00E536AB">
                  <w:rPr>
                    <w:rFonts w:ascii="Arial" w:hAnsi="Arial" w:cs="Arial"/>
                    <w:b/>
                    <w:color w:val="0070C0"/>
                    <w:sz w:val="22"/>
                    <w:szCs w:val="22"/>
                    <w:lang w:val="pt-BR"/>
                  </w:rPr>
                  <w:t>Filhos:</w:t>
                </w:r>
                <w:r w:rsidR="00887C93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 xml:space="preserve"> 1 (12</w:t>
                </w:r>
                <w:r w:rsidR="00E42F44" w:rsidRPr="00E536AB">
                  <w:rPr>
                    <w:rFonts w:ascii="Arial" w:hAnsi="Arial" w:cs="Arial"/>
                    <w:color w:val="000000" w:themeColor="text1"/>
                    <w:sz w:val="22"/>
                    <w:szCs w:val="22"/>
                    <w:lang w:val="pt-BR"/>
                  </w:rPr>
                  <w:t xml:space="preserve"> anos)</w:t>
                </w:r>
              </w:p>
            </w:tc>
          </w:tr>
        </w:tbl>
        <w:p w:rsidR="00B3090E" w:rsidRDefault="00042A8D"/>
      </w:sdtContent>
    </w:sdt>
    <w:p w:rsidR="00263D05" w:rsidRPr="00E536AB" w:rsidRDefault="00731AEF" w:rsidP="00C70446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E536AB">
        <w:rPr>
          <w:rFonts w:ascii="Arial" w:hAnsi="Arial" w:cs="Arial"/>
          <w:b/>
          <w:color w:val="0070C0"/>
          <w:sz w:val="22"/>
          <w:szCs w:val="22"/>
        </w:rPr>
        <w:t>OBJETIVO</w:t>
      </w:r>
      <w:r w:rsidR="00AC0E03">
        <w:rPr>
          <w:rFonts w:ascii="Arial" w:hAnsi="Arial" w:cs="Arial"/>
          <w:b/>
          <w:color w:val="0070C0"/>
          <w:sz w:val="22"/>
          <w:szCs w:val="22"/>
        </w:rPr>
        <w:t xml:space="preserve">: </w:t>
      </w:r>
      <w:r w:rsidR="00AC0E03" w:rsidRPr="00AC0E03">
        <w:rPr>
          <w:rFonts w:ascii="Arial" w:hAnsi="Arial" w:cs="Arial"/>
          <w:color w:val="000000" w:themeColor="text1"/>
          <w:sz w:val="22"/>
          <w:szCs w:val="22"/>
        </w:rPr>
        <w:t>T</w:t>
      </w:r>
      <w:r w:rsidRPr="00E536AB">
        <w:rPr>
          <w:rFonts w:ascii="Arial" w:hAnsi="Arial" w:cs="Arial"/>
          <w:color w:val="000000" w:themeColor="text1"/>
          <w:sz w:val="20"/>
          <w:szCs w:val="20"/>
        </w:rPr>
        <w:t>rabalhar como</w:t>
      </w:r>
      <w:r w:rsidR="00C84A71" w:rsidRPr="00E536A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16805">
        <w:rPr>
          <w:rFonts w:ascii="Arial" w:hAnsi="Arial" w:cs="Arial"/>
          <w:color w:val="000000" w:themeColor="text1"/>
          <w:sz w:val="20"/>
          <w:szCs w:val="20"/>
        </w:rPr>
        <w:t>Enfermeira</w:t>
      </w:r>
      <w:r w:rsidR="00C84A71" w:rsidRPr="00E536AB">
        <w:rPr>
          <w:rFonts w:ascii="Arial" w:hAnsi="Arial" w:cs="Arial"/>
          <w:color w:val="000000" w:themeColor="text1"/>
          <w:sz w:val="20"/>
          <w:szCs w:val="20"/>
        </w:rPr>
        <w:t xml:space="preserve">, proporcionando um atendimento humanizado aos clientes </w:t>
      </w:r>
      <w:r w:rsidR="00C40C0C">
        <w:rPr>
          <w:rFonts w:ascii="Arial" w:hAnsi="Arial" w:cs="Arial"/>
          <w:color w:val="000000" w:themeColor="text1"/>
          <w:sz w:val="20"/>
          <w:szCs w:val="20"/>
        </w:rPr>
        <w:t>e seus</w:t>
      </w:r>
      <w:r w:rsidR="00C84A71" w:rsidRPr="00E536AB">
        <w:rPr>
          <w:rFonts w:ascii="Arial" w:hAnsi="Arial" w:cs="Arial"/>
          <w:color w:val="000000" w:themeColor="text1"/>
          <w:sz w:val="20"/>
          <w:szCs w:val="20"/>
        </w:rPr>
        <w:t xml:space="preserve"> familiares</w:t>
      </w:r>
      <w:r w:rsidR="00263D05" w:rsidRPr="00E536AB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B31D34" w:rsidRDefault="00B4749F" w:rsidP="00C70446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Fonts w:ascii="Arial" w:hAnsi="Arial" w:cs="Arial"/>
          <w:b/>
          <w:color w:val="0070C0"/>
          <w:sz w:val="22"/>
          <w:szCs w:val="22"/>
        </w:rPr>
      </w:pPr>
      <w:r w:rsidRPr="00E536AB">
        <w:rPr>
          <w:rFonts w:ascii="Arial" w:hAnsi="Arial" w:cs="Arial"/>
          <w:b/>
          <w:color w:val="0070C0"/>
          <w:sz w:val="22"/>
          <w:szCs w:val="22"/>
        </w:rPr>
        <w:t>RESUMO DO CURRÍCU</w:t>
      </w:r>
      <w:r w:rsidR="007E3C13" w:rsidRPr="00E536AB">
        <w:rPr>
          <w:rFonts w:ascii="Arial" w:hAnsi="Arial" w:cs="Arial"/>
          <w:b/>
          <w:color w:val="0070C0"/>
          <w:sz w:val="22"/>
          <w:szCs w:val="22"/>
        </w:rPr>
        <w:t>LO:</w:t>
      </w:r>
    </w:p>
    <w:p w:rsidR="00B31D34" w:rsidRDefault="00B31D34" w:rsidP="00C70446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-</w:t>
      </w:r>
      <w:r w:rsidR="00E16805" w:rsidRPr="00B31D34">
        <w:rPr>
          <w:rFonts w:ascii="Arial" w:hAnsi="Arial" w:cs="Arial"/>
          <w:color w:val="000000" w:themeColor="text1"/>
          <w:sz w:val="20"/>
          <w:szCs w:val="20"/>
        </w:rPr>
        <w:t>Graduada em</w:t>
      </w:r>
      <w:r w:rsidR="00E16805" w:rsidRPr="00B31D3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E16805" w:rsidRPr="00B31D34">
        <w:rPr>
          <w:rFonts w:ascii="Arial" w:hAnsi="Arial" w:cs="Arial"/>
          <w:color w:val="000000" w:themeColor="text1"/>
          <w:sz w:val="20"/>
          <w:szCs w:val="20"/>
        </w:rPr>
        <w:t>Enfermagem pela Universidade Nove de Julho em</w:t>
      </w:r>
      <w:r w:rsidR="00E16805" w:rsidRPr="00B31D34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E16805" w:rsidRPr="00B31D34">
        <w:rPr>
          <w:rFonts w:ascii="Arial" w:hAnsi="Arial" w:cs="Arial"/>
          <w:color w:val="000000" w:themeColor="text1"/>
          <w:sz w:val="20"/>
          <w:szCs w:val="20"/>
        </w:rPr>
        <w:t>Agosto de 2014</w:t>
      </w:r>
      <w:r w:rsidRPr="00B31D3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C618B" w:rsidRDefault="00B31D34" w:rsidP="00C70446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31D34">
        <w:rPr>
          <w:rFonts w:ascii="Arial" w:hAnsi="Arial" w:cs="Arial"/>
          <w:color w:val="000000" w:themeColor="text1"/>
          <w:sz w:val="20"/>
          <w:szCs w:val="20"/>
        </w:rPr>
        <w:t>-</w:t>
      </w:r>
      <w:r w:rsidR="008C1967" w:rsidRPr="00B31D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Experiência de </w:t>
      </w:r>
      <w:r w:rsidR="00FC618B" w:rsidRPr="00B31D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dois</w:t>
      </w:r>
      <w:r w:rsidR="008C1967" w:rsidRPr="00B31D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anos na área da saúde como </w:t>
      </w:r>
      <w:r w:rsidR="00E536AB" w:rsidRPr="00B31D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Auxiliar de En</w:t>
      </w:r>
      <w:r w:rsidR="008C1967" w:rsidRPr="00B31D3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fermagem.</w:t>
      </w:r>
      <w:r w:rsidR="008C1967" w:rsidRPr="00B31D3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8C1967" w:rsidRPr="00B31D34">
        <w:rPr>
          <w:rFonts w:ascii="Arial" w:hAnsi="Arial" w:cs="Arial"/>
          <w:color w:val="000000" w:themeColor="text1"/>
          <w:sz w:val="20"/>
          <w:szCs w:val="20"/>
        </w:rPr>
        <w:br/>
      </w:r>
      <w:r w:rsidR="008C1967" w:rsidRPr="00B31D34">
        <w:rPr>
          <w:rFonts w:ascii="Arial" w:hAnsi="Arial" w:cs="Arial"/>
          <w:color w:val="333333"/>
          <w:sz w:val="20"/>
          <w:szCs w:val="20"/>
          <w:shd w:val="clear" w:color="auto" w:fill="FFFFFF"/>
        </w:rPr>
        <w:t>- Conhecimento dos princípios científicos dos procedimentos técnicos e administrativos de enfermagem; noções de administração e gerenciamento, assistindo o paciente e vendo-o como um ser holístico; promovendo o melhor nível de saúde e bem estar individual e familiar.</w:t>
      </w:r>
      <w:r w:rsidR="008C1967" w:rsidRPr="00B31D34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E536AB" w:rsidRPr="00B31D34" w:rsidRDefault="00E536AB" w:rsidP="00C70446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31D34">
        <w:rPr>
          <w:rFonts w:ascii="Arial" w:hAnsi="Arial" w:cs="Arial"/>
          <w:color w:val="333333"/>
          <w:sz w:val="20"/>
          <w:szCs w:val="20"/>
          <w:shd w:val="clear" w:color="auto" w:fill="FFFFFF"/>
        </w:rPr>
        <w:t>- Apresentação e relacionamento interpessoal, possuindo desenvoltura para atendimento a clientes e parceiros comerciais, aprendizagem e adaptabilidade nas diferentes situações de trabalho.</w:t>
      </w:r>
      <w:r w:rsidRPr="00B31D34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E536AB" w:rsidRPr="00E536AB" w:rsidRDefault="00E536AB" w:rsidP="00C70446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Fonts w:ascii="Arial" w:hAnsi="Arial" w:cs="Arial"/>
          <w:color w:val="0070C0"/>
          <w:sz w:val="20"/>
          <w:szCs w:val="20"/>
        </w:rPr>
      </w:pPr>
      <w:r w:rsidRPr="00E536AB">
        <w:rPr>
          <w:rStyle w:val="apple-converted-space"/>
          <w:rFonts w:ascii="Arial" w:hAnsi="Arial" w:cs="Arial"/>
          <w:b/>
          <w:color w:val="0070C0"/>
          <w:sz w:val="22"/>
          <w:szCs w:val="22"/>
          <w:shd w:val="clear" w:color="auto" w:fill="FFFFFF"/>
        </w:rPr>
        <w:t>INFORMÁTICA:</w:t>
      </w:r>
      <w:r w:rsidRPr="00E536AB">
        <w:rPr>
          <w:rStyle w:val="apple-converted-space"/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Pr="00E536AB">
        <w:rPr>
          <w:rFonts w:ascii="Arial" w:hAnsi="Arial" w:cs="Arial"/>
          <w:color w:val="333333"/>
          <w:sz w:val="20"/>
          <w:szCs w:val="20"/>
          <w:shd w:val="clear" w:color="auto" w:fill="FFFFFF"/>
        </w:rPr>
        <w:t>Conhecimentos em informática Pacote Office, Outlook e Internet.</w:t>
      </w:r>
    </w:p>
    <w:p w:rsidR="008C1967" w:rsidRDefault="00C84A71" w:rsidP="00C84A71">
      <w:pPr>
        <w:pStyle w:val="NormalWeb"/>
        <w:shd w:val="clear" w:color="auto" w:fill="FFFFFF"/>
        <w:spacing w:before="0" w:beforeAutospacing="0" w:after="167" w:afterAutospacing="0" w:line="335" w:lineRule="atLeast"/>
        <w:jc w:val="both"/>
        <w:textAlignment w:val="baseline"/>
        <w:rPr>
          <w:rFonts w:ascii="Arial" w:hAnsi="Arial" w:cs="Arial"/>
          <w:b/>
          <w:color w:val="0070C0"/>
          <w:sz w:val="22"/>
          <w:szCs w:val="22"/>
        </w:rPr>
      </w:pPr>
      <w:r w:rsidRPr="00E536AB">
        <w:rPr>
          <w:rFonts w:ascii="Arial" w:hAnsi="Arial" w:cs="Arial"/>
          <w:b/>
          <w:color w:val="0070C0"/>
          <w:sz w:val="22"/>
          <w:szCs w:val="22"/>
        </w:rPr>
        <w:t>FORMAÇÃO:</w:t>
      </w:r>
    </w:p>
    <w:p w:rsidR="00AC0E03" w:rsidRPr="00AC0E03" w:rsidRDefault="00AC0E03" w:rsidP="00AC0E0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67" w:afterAutospacing="0" w:line="335" w:lineRule="atLeast"/>
        <w:ind w:left="284" w:hanging="284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C0E03">
        <w:rPr>
          <w:rFonts w:ascii="Arial" w:hAnsi="Arial" w:cs="Arial"/>
          <w:color w:val="000000" w:themeColor="text1"/>
          <w:sz w:val="20"/>
          <w:szCs w:val="20"/>
        </w:rPr>
        <w:t xml:space="preserve">Pós Graduação em Gestão em Serviço de Enfermagem (FMU inicio em </w:t>
      </w:r>
      <w:r>
        <w:rPr>
          <w:rFonts w:ascii="Arial" w:hAnsi="Arial" w:cs="Arial"/>
          <w:color w:val="000000" w:themeColor="text1"/>
          <w:sz w:val="20"/>
          <w:szCs w:val="20"/>
        </w:rPr>
        <w:t>22 Fevereiro</w:t>
      </w:r>
      <w:r w:rsidRPr="00AC0E03">
        <w:rPr>
          <w:rFonts w:ascii="Arial" w:hAnsi="Arial" w:cs="Arial"/>
          <w:color w:val="000000" w:themeColor="text1"/>
          <w:sz w:val="20"/>
          <w:szCs w:val="20"/>
        </w:rPr>
        <w:t>/2016).</w:t>
      </w:r>
    </w:p>
    <w:p w:rsidR="00FC618B" w:rsidRPr="00FC618B" w:rsidRDefault="00FC618B" w:rsidP="00FC618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167" w:afterAutospacing="0" w:line="335" w:lineRule="atLeast"/>
        <w:ind w:left="284" w:hanging="284"/>
        <w:jc w:val="both"/>
        <w:textAlignment w:val="baseline"/>
        <w:rPr>
          <w:rFonts w:ascii="Arial" w:hAnsi="Arial" w:cs="Arial"/>
          <w:b/>
          <w:color w:val="0070C0"/>
          <w:sz w:val="22"/>
          <w:szCs w:val="22"/>
        </w:rPr>
      </w:pPr>
      <w:r w:rsidRPr="00FC618B">
        <w:rPr>
          <w:rFonts w:ascii="Arial" w:hAnsi="Arial" w:cs="Arial"/>
          <w:color w:val="000000" w:themeColor="text1"/>
          <w:sz w:val="20"/>
          <w:szCs w:val="20"/>
        </w:rPr>
        <w:t>Bacharel em Enfermagem (Universidade Nove de Julho -08/2014)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84A71" w:rsidRPr="00AC0E03" w:rsidRDefault="00C84A71" w:rsidP="00C84A71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67" w:afterAutospacing="0" w:line="335" w:lineRule="atLeast"/>
        <w:ind w:left="284" w:hanging="284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E536AB">
        <w:rPr>
          <w:rFonts w:ascii="Arial" w:hAnsi="Arial" w:cs="Arial"/>
          <w:color w:val="000000" w:themeColor="text1"/>
          <w:sz w:val="20"/>
          <w:szCs w:val="20"/>
        </w:rPr>
        <w:t>Auxiliar de Enfermagem (Centro Educacional Metropolitano- 12/2007)</w:t>
      </w:r>
      <w:r w:rsidR="00FC618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C0E03" w:rsidRPr="00FC618B" w:rsidRDefault="00AC0E03" w:rsidP="00AC0E03">
      <w:pPr>
        <w:pStyle w:val="NormalWeb"/>
        <w:shd w:val="clear" w:color="auto" w:fill="FFFFFF"/>
        <w:spacing w:before="0" w:beforeAutospacing="0" w:after="167" w:afterAutospacing="0" w:line="335" w:lineRule="atLeast"/>
        <w:ind w:left="284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FC618B" w:rsidRDefault="00C70446" w:rsidP="00DA6EA3">
      <w:pPr>
        <w:tabs>
          <w:tab w:val="left" w:pos="7049"/>
        </w:tabs>
        <w:jc w:val="both"/>
        <w:rPr>
          <w:rFonts w:ascii="Arial" w:hAnsi="Arial" w:cs="Arial"/>
          <w:b/>
          <w:color w:val="0070C0"/>
          <w:sz w:val="22"/>
          <w:szCs w:val="22"/>
          <w:lang w:val="pt-BR"/>
        </w:rPr>
      </w:pPr>
      <w:r w:rsidRPr="00E536AB">
        <w:rPr>
          <w:rFonts w:ascii="Arial" w:hAnsi="Arial" w:cs="Arial"/>
          <w:b/>
          <w:color w:val="0070C0"/>
          <w:sz w:val="22"/>
          <w:szCs w:val="22"/>
          <w:lang w:val="pt-BR"/>
        </w:rPr>
        <w:t>EXPERIÊNCIAS PROFISSIONAIS</w:t>
      </w:r>
      <w:r w:rsidR="008C1967" w:rsidRPr="00E536AB">
        <w:rPr>
          <w:rFonts w:ascii="Arial" w:hAnsi="Arial" w:cs="Arial"/>
          <w:b/>
          <w:color w:val="0070C0"/>
          <w:sz w:val="22"/>
          <w:szCs w:val="22"/>
          <w:lang w:val="pt-BR"/>
        </w:rPr>
        <w:t>:</w:t>
      </w:r>
    </w:p>
    <w:p w:rsidR="00FC618B" w:rsidRDefault="00FC618B" w:rsidP="00FC618B">
      <w:pPr>
        <w:pStyle w:val="PargrafodaLista"/>
        <w:numPr>
          <w:ilvl w:val="0"/>
          <w:numId w:val="36"/>
        </w:numPr>
        <w:tabs>
          <w:tab w:val="left" w:pos="851"/>
        </w:tabs>
        <w:ind w:left="284" w:hanging="284"/>
        <w:jc w:val="both"/>
        <w:rPr>
          <w:rFonts w:ascii="Arial" w:hAnsi="Arial" w:cs="Arial"/>
          <w:sz w:val="20"/>
          <w:lang w:val="pt-BR"/>
        </w:rPr>
      </w:pPr>
      <w:r w:rsidRPr="009C19B9">
        <w:rPr>
          <w:rFonts w:ascii="Arial" w:hAnsi="Arial" w:cs="Arial"/>
          <w:b/>
          <w:color w:val="0070C0"/>
          <w:sz w:val="20"/>
          <w:lang w:val="pt-BR"/>
        </w:rPr>
        <w:t>Laboratório Salomão</w:t>
      </w:r>
      <w:r>
        <w:rPr>
          <w:rFonts w:ascii="Arial" w:hAnsi="Arial" w:cs="Arial"/>
          <w:b/>
          <w:color w:val="0070C0"/>
          <w:sz w:val="20"/>
          <w:lang w:val="pt-BR"/>
        </w:rPr>
        <w:t xml:space="preserve"> e Z</w:t>
      </w:r>
      <w:r w:rsidRPr="009C19B9">
        <w:rPr>
          <w:rFonts w:ascii="Arial" w:hAnsi="Arial" w:cs="Arial"/>
          <w:b/>
          <w:color w:val="0070C0"/>
          <w:sz w:val="20"/>
          <w:lang w:val="pt-BR"/>
        </w:rPr>
        <w:t xml:space="preserve">oppi: </w:t>
      </w:r>
      <w:r w:rsidRPr="009C19B9">
        <w:rPr>
          <w:rFonts w:ascii="Arial" w:hAnsi="Arial" w:cs="Arial"/>
          <w:color w:val="000000" w:themeColor="text1"/>
          <w:sz w:val="20"/>
          <w:lang w:val="pt-BR"/>
        </w:rPr>
        <w:t>Auxiliar de Enfermagem (admissão 10/2015 até o momento) –</w:t>
      </w:r>
      <w:r w:rsidRPr="00E536AB">
        <w:rPr>
          <w:rFonts w:ascii="Arial" w:hAnsi="Arial" w:cs="Arial"/>
          <w:sz w:val="20"/>
          <w:lang w:val="pt-BR"/>
        </w:rPr>
        <w:t xml:space="preserve"> em coleta de sangue e encaminhamento de material para laboratório, atuando de acordo com os procedimentos de biossegurança</w:t>
      </w:r>
      <w:r>
        <w:rPr>
          <w:rFonts w:ascii="Arial" w:hAnsi="Arial" w:cs="Arial"/>
          <w:sz w:val="20"/>
          <w:lang w:val="pt-BR"/>
        </w:rPr>
        <w:t>, Sala de Curva Glicêmica, Exames Micológicos, Raspados etc.; -</w:t>
      </w:r>
      <w:r w:rsidRPr="00E536AB">
        <w:rPr>
          <w:rFonts w:ascii="Arial" w:hAnsi="Arial" w:cs="Arial"/>
          <w:sz w:val="20"/>
          <w:lang w:val="pt-BR"/>
        </w:rPr>
        <w:t xml:space="preserve"> sala de ultrassom, auxiliando o médico na realização, - Habilidade na orientação de pacientes e familiares, antes e depois da realização de exames.</w:t>
      </w:r>
    </w:p>
    <w:p w:rsidR="00FC618B" w:rsidRPr="00887C93" w:rsidRDefault="00887C93" w:rsidP="00FC618B">
      <w:pPr>
        <w:pStyle w:val="PargrafodaLista"/>
        <w:numPr>
          <w:ilvl w:val="0"/>
          <w:numId w:val="36"/>
        </w:numPr>
        <w:tabs>
          <w:tab w:val="left" w:pos="851"/>
        </w:tabs>
        <w:ind w:left="284" w:hanging="284"/>
        <w:jc w:val="both"/>
        <w:rPr>
          <w:rFonts w:ascii="Arial" w:hAnsi="Arial" w:cs="Arial"/>
          <w:sz w:val="20"/>
        </w:rPr>
      </w:pPr>
      <w:r w:rsidRPr="00887C93">
        <w:rPr>
          <w:rFonts w:ascii="Arial" w:hAnsi="Arial" w:cs="Arial"/>
          <w:b/>
          <w:color w:val="0070C0"/>
          <w:sz w:val="20"/>
        </w:rPr>
        <w:t>Alpha Health 360:</w:t>
      </w:r>
      <w:r>
        <w:rPr>
          <w:rFonts w:ascii="Arial" w:hAnsi="Arial" w:cs="Arial"/>
          <w:sz w:val="20"/>
        </w:rPr>
        <w:t xml:space="preserve"> Enfermeira de Home Care (06/2015 a 09/2015).</w:t>
      </w:r>
    </w:p>
    <w:p w:rsidR="00FC618B" w:rsidRDefault="00FC618B" w:rsidP="00FC618B">
      <w:pPr>
        <w:pStyle w:val="PargrafodaLista"/>
        <w:numPr>
          <w:ilvl w:val="0"/>
          <w:numId w:val="36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0"/>
          <w:lang w:val="pt-BR"/>
        </w:rPr>
      </w:pPr>
      <w:r w:rsidRPr="00B31D34">
        <w:rPr>
          <w:rFonts w:ascii="Arial" w:hAnsi="Arial" w:cs="Arial"/>
          <w:b/>
          <w:color w:val="0070C0"/>
          <w:sz w:val="20"/>
          <w:lang w:val="pt-BR"/>
        </w:rPr>
        <w:t>Vip Imune Clínica de Vacinação</w:t>
      </w:r>
      <w:r w:rsidRPr="00B31D34">
        <w:rPr>
          <w:rFonts w:ascii="Arial" w:hAnsi="Arial" w:cs="Arial"/>
          <w:sz w:val="20"/>
          <w:lang w:val="pt-BR"/>
        </w:rPr>
        <w:t>:</w:t>
      </w:r>
      <w:r>
        <w:rPr>
          <w:rFonts w:ascii="Arial" w:hAnsi="Arial" w:cs="Arial"/>
          <w:sz w:val="20"/>
          <w:lang w:val="pt-BR"/>
        </w:rPr>
        <w:t xml:space="preserve"> Enfermeira de campanha de Vacinação da Gripe 2015 – Evento (05/2015, 06/2015);</w:t>
      </w:r>
    </w:p>
    <w:p w:rsidR="00FC618B" w:rsidRDefault="00FC618B" w:rsidP="00FC618B">
      <w:pPr>
        <w:pStyle w:val="PargrafodaLista"/>
        <w:numPr>
          <w:ilvl w:val="0"/>
          <w:numId w:val="36"/>
        </w:numPr>
        <w:tabs>
          <w:tab w:val="left" w:pos="284"/>
        </w:tabs>
        <w:ind w:hanging="720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color w:val="0070C0"/>
          <w:sz w:val="20"/>
          <w:lang w:val="pt-BR"/>
        </w:rPr>
        <w:t>Salud Emergências Médicas:</w:t>
      </w:r>
      <w:r>
        <w:rPr>
          <w:rFonts w:ascii="Arial" w:hAnsi="Arial" w:cs="Arial"/>
          <w:sz w:val="20"/>
          <w:lang w:val="pt-BR"/>
        </w:rPr>
        <w:t xml:space="preserve"> Enfermeira de Remoção – Evento (03/2015, 04/2015 plantão de 12 horas);</w:t>
      </w:r>
    </w:p>
    <w:p w:rsidR="00FC618B" w:rsidRDefault="00FC618B" w:rsidP="00FC618B">
      <w:pPr>
        <w:pStyle w:val="PargrafodaLista"/>
        <w:numPr>
          <w:ilvl w:val="0"/>
          <w:numId w:val="36"/>
        </w:numPr>
        <w:tabs>
          <w:tab w:val="left" w:pos="284"/>
        </w:tabs>
        <w:ind w:hanging="720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color w:val="0070C0"/>
          <w:sz w:val="20"/>
          <w:lang w:val="pt-BR"/>
        </w:rPr>
        <w:t>Globo Vida Emergências Médicas:</w:t>
      </w:r>
      <w:r>
        <w:rPr>
          <w:rFonts w:ascii="Arial" w:hAnsi="Arial" w:cs="Arial"/>
          <w:sz w:val="20"/>
          <w:lang w:val="pt-BR"/>
        </w:rPr>
        <w:t xml:space="preserve"> Enfermeira de Remoção – Evento (01/2015, 02/2015 plantão 12 horas);</w:t>
      </w:r>
    </w:p>
    <w:p w:rsidR="00887C93" w:rsidRDefault="00887C93" w:rsidP="00887C93">
      <w:pPr>
        <w:pStyle w:val="PargrafodaLista"/>
        <w:numPr>
          <w:ilvl w:val="0"/>
          <w:numId w:val="36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0"/>
          <w:lang w:val="pt-BR"/>
        </w:rPr>
      </w:pPr>
      <w:r w:rsidRPr="00E536AB">
        <w:rPr>
          <w:rFonts w:ascii="Arial" w:hAnsi="Arial" w:cs="Arial"/>
          <w:b/>
          <w:color w:val="0070C0"/>
          <w:sz w:val="20"/>
          <w:lang w:val="pt-BR"/>
        </w:rPr>
        <w:t>Organização Contábil Signus:</w:t>
      </w:r>
      <w:r w:rsidRPr="00E536AB">
        <w:rPr>
          <w:rFonts w:ascii="Arial" w:hAnsi="Arial" w:cs="Arial"/>
          <w:sz w:val="20"/>
          <w:lang w:val="pt-BR"/>
        </w:rPr>
        <w:t xml:space="preserve"> Auxiliar de Escritório (admissão 11/2012; demissão 09/2014). -Vivência em rotinas de Escritório, atendimento ao cliente, atendimento telefônico, digitação de planilhas, envio de mensagem por email, registro de funcionários e cadastramento no sistema.</w:t>
      </w:r>
    </w:p>
    <w:p w:rsidR="00887C93" w:rsidRPr="00E536AB" w:rsidRDefault="00887C93" w:rsidP="00887C93">
      <w:pPr>
        <w:pStyle w:val="PargrafodaLista"/>
        <w:numPr>
          <w:ilvl w:val="0"/>
          <w:numId w:val="36"/>
        </w:numPr>
        <w:ind w:left="284" w:hanging="284"/>
        <w:jc w:val="both"/>
        <w:rPr>
          <w:rFonts w:ascii="Arial" w:hAnsi="Arial" w:cs="Arial"/>
          <w:color w:val="0070C0"/>
          <w:sz w:val="20"/>
          <w:lang w:val="pt-BR"/>
        </w:rPr>
      </w:pPr>
      <w:r w:rsidRPr="00E536AB">
        <w:rPr>
          <w:rFonts w:ascii="Arial" w:hAnsi="Arial" w:cs="Arial"/>
          <w:b/>
          <w:color w:val="0070C0"/>
          <w:sz w:val="20"/>
          <w:lang w:val="pt-BR"/>
        </w:rPr>
        <w:t>Hospital Sepaco:</w:t>
      </w:r>
      <w:r w:rsidRPr="00E536AB">
        <w:rPr>
          <w:rFonts w:ascii="Arial" w:hAnsi="Arial" w:cs="Arial"/>
          <w:sz w:val="20"/>
          <w:lang w:val="pt-BR"/>
        </w:rPr>
        <w:t xml:space="preserve"> </w:t>
      </w:r>
      <w:r w:rsidRPr="00E536AB">
        <w:rPr>
          <w:rFonts w:ascii="Arial" w:hAnsi="Arial" w:cs="Arial"/>
          <w:color w:val="000000" w:themeColor="text1"/>
          <w:sz w:val="20"/>
          <w:lang w:val="pt-BR"/>
        </w:rPr>
        <w:t>Auxiliar de Enfermagem</w:t>
      </w:r>
      <w:r w:rsidRPr="00E536AB">
        <w:rPr>
          <w:rFonts w:ascii="Arial" w:hAnsi="Arial" w:cs="Arial"/>
          <w:sz w:val="20"/>
          <w:lang w:val="pt-BR"/>
        </w:rPr>
        <w:t xml:space="preserve"> (admissão 02/2011; demissão 04/2011 temporário)</w:t>
      </w:r>
      <w:r>
        <w:rPr>
          <w:rFonts w:ascii="Arial" w:hAnsi="Arial" w:cs="Arial"/>
          <w:sz w:val="20"/>
          <w:lang w:val="pt-BR"/>
        </w:rPr>
        <w:t xml:space="preserve"> – Auxiliar de sala de Ultrassom. </w:t>
      </w:r>
    </w:p>
    <w:p w:rsidR="00887C93" w:rsidRDefault="00887C93" w:rsidP="00887C93">
      <w:pPr>
        <w:pStyle w:val="PargrafodaLista"/>
        <w:numPr>
          <w:ilvl w:val="0"/>
          <w:numId w:val="36"/>
        </w:numPr>
        <w:tabs>
          <w:tab w:val="left" w:pos="851"/>
        </w:tabs>
        <w:ind w:left="284" w:hanging="284"/>
        <w:jc w:val="both"/>
        <w:rPr>
          <w:rFonts w:ascii="Arial" w:hAnsi="Arial" w:cs="Arial"/>
          <w:sz w:val="20"/>
          <w:lang w:val="pt-BR"/>
        </w:rPr>
      </w:pPr>
      <w:r w:rsidRPr="00E536AB">
        <w:rPr>
          <w:rFonts w:ascii="Arial" w:hAnsi="Arial" w:cs="Arial"/>
          <w:b/>
          <w:color w:val="0070C0"/>
          <w:sz w:val="20"/>
          <w:lang w:val="pt-BR"/>
        </w:rPr>
        <w:t>Prevent Sênior:</w:t>
      </w:r>
      <w:r w:rsidRPr="00E536AB">
        <w:rPr>
          <w:rFonts w:ascii="Arial" w:hAnsi="Arial" w:cs="Arial"/>
          <w:color w:val="000000" w:themeColor="text1"/>
          <w:sz w:val="20"/>
          <w:lang w:val="pt-BR"/>
        </w:rPr>
        <w:t xml:space="preserve"> Auxiliar de Enfermagem (admissão 08/2009; demissão 01/2010). </w:t>
      </w:r>
      <w:r w:rsidRPr="00E536AB">
        <w:rPr>
          <w:rFonts w:ascii="Arial" w:hAnsi="Arial" w:cs="Arial"/>
          <w:sz w:val="20"/>
          <w:lang w:val="pt-BR"/>
        </w:rPr>
        <w:t xml:space="preserve">- Vivência em coleta de sangue e encaminhamento de material para laboratório, atuando de acordo com os procedimentos de </w:t>
      </w:r>
      <w:r w:rsidRPr="00E536AB">
        <w:rPr>
          <w:rFonts w:ascii="Arial" w:hAnsi="Arial" w:cs="Arial"/>
          <w:sz w:val="20"/>
          <w:lang w:val="pt-BR"/>
        </w:rPr>
        <w:lastRenderedPageBreak/>
        <w:t>biossegurança; - Vivência em sala de ultrassom, auxiliando o médico na realização, digitação de resultados e encaminhamentos dos resultados para retirada pelo pacientes; - Habilidade na orientação de pacientes e familiares, antes e depois da realização de exames.</w:t>
      </w:r>
    </w:p>
    <w:p w:rsidR="00887C93" w:rsidRPr="00E536AB" w:rsidRDefault="00887C93" w:rsidP="00887C93">
      <w:pPr>
        <w:pStyle w:val="PargrafodaLista"/>
        <w:numPr>
          <w:ilvl w:val="0"/>
          <w:numId w:val="36"/>
        </w:numPr>
        <w:tabs>
          <w:tab w:val="left" w:pos="851"/>
        </w:tabs>
        <w:ind w:left="284" w:hanging="284"/>
        <w:jc w:val="both"/>
        <w:rPr>
          <w:rFonts w:ascii="Arial" w:hAnsi="Arial" w:cs="Arial"/>
          <w:sz w:val="20"/>
          <w:lang w:val="pt-BR"/>
        </w:rPr>
      </w:pPr>
      <w:r w:rsidRPr="00E536AB">
        <w:rPr>
          <w:rFonts w:ascii="Arial" w:hAnsi="Arial" w:cs="Arial"/>
          <w:b/>
          <w:color w:val="0070C0"/>
          <w:sz w:val="20"/>
          <w:lang w:val="pt-BR"/>
        </w:rPr>
        <w:t>Laboratório CDB:</w:t>
      </w:r>
      <w:r w:rsidRPr="00E536AB">
        <w:rPr>
          <w:rFonts w:ascii="Arial" w:hAnsi="Arial" w:cs="Arial"/>
          <w:color w:val="000000" w:themeColor="text1"/>
          <w:sz w:val="20"/>
          <w:lang w:val="pt-BR"/>
        </w:rPr>
        <w:t xml:space="preserve"> Auxiliar de Enfermagem (admissão 09/2008; demissão 04/2009). </w:t>
      </w:r>
      <w:r w:rsidRPr="00E536AB">
        <w:rPr>
          <w:rFonts w:ascii="Arial" w:hAnsi="Arial" w:cs="Arial"/>
          <w:color w:val="000000"/>
          <w:sz w:val="20"/>
          <w:shd w:val="clear" w:color="auto" w:fill="FFFFFF"/>
          <w:lang w:val="pt-BR"/>
        </w:rPr>
        <w:t>-Vivência em coleta de sangue, coleta ginecológica, coleta em sala de curva glicêmica e encaminhamento de material para laboratório, atuando de acordo com os procedimentos de biossegurança; - Habilidade na orientação de pacientes e familiares, antes e depois da realização.</w:t>
      </w:r>
    </w:p>
    <w:p w:rsidR="00887C93" w:rsidRPr="00E536AB" w:rsidRDefault="00887C93" w:rsidP="00887C93">
      <w:pPr>
        <w:pStyle w:val="PargrafodaLista"/>
        <w:tabs>
          <w:tab w:val="left" w:pos="851"/>
        </w:tabs>
        <w:ind w:left="284"/>
        <w:jc w:val="both"/>
        <w:rPr>
          <w:rFonts w:ascii="Arial" w:hAnsi="Arial" w:cs="Arial"/>
          <w:sz w:val="20"/>
          <w:lang w:val="pt-BR"/>
        </w:rPr>
      </w:pPr>
    </w:p>
    <w:p w:rsidR="00887C93" w:rsidRDefault="00887C93" w:rsidP="00887C93">
      <w:pPr>
        <w:pStyle w:val="PargrafodaLista"/>
        <w:tabs>
          <w:tab w:val="left" w:pos="284"/>
        </w:tabs>
        <w:jc w:val="both"/>
        <w:rPr>
          <w:rFonts w:ascii="Arial" w:hAnsi="Arial" w:cs="Arial"/>
          <w:sz w:val="20"/>
          <w:lang w:val="pt-BR"/>
        </w:rPr>
      </w:pPr>
    </w:p>
    <w:p w:rsidR="00FC618B" w:rsidRDefault="00FC618B" w:rsidP="00FC618B">
      <w:pPr>
        <w:pStyle w:val="PargrafodaLista"/>
        <w:tabs>
          <w:tab w:val="left" w:pos="709"/>
        </w:tabs>
        <w:ind w:left="284"/>
        <w:jc w:val="both"/>
        <w:rPr>
          <w:rFonts w:ascii="Arial" w:hAnsi="Arial" w:cs="Arial"/>
          <w:sz w:val="20"/>
          <w:lang w:val="pt-BR"/>
        </w:rPr>
      </w:pPr>
    </w:p>
    <w:p w:rsidR="00FC618B" w:rsidRDefault="00FC618B" w:rsidP="00FC618B">
      <w:pPr>
        <w:pStyle w:val="PargrafodaLista"/>
        <w:tabs>
          <w:tab w:val="left" w:pos="284"/>
        </w:tabs>
        <w:jc w:val="both"/>
        <w:rPr>
          <w:rFonts w:ascii="Arial" w:hAnsi="Arial" w:cs="Arial"/>
          <w:sz w:val="20"/>
          <w:lang w:val="pt-BR"/>
        </w:rPr>
      </w:pPr>
    </w:p>
    <w:p w:rsidR="00FC618B" w:rsidRDefault="00FC618B" w:rsidP="00FC618B">
      <w:pPr>
        <w:pStyle w:val="PargrafodaLista"/>
        <w:tabs>
          <w:tab w:val="left" w:pos="284"/>
        </w:tabs>
        <w:ind w:left="284"/>
        <w:jc w:val="both"/>
        <w:rPr>
          <w:rFonts w:ascii="Arial" w:hAnsi="Arial" w:cs="Arial"/>
          <w:sz w:val="20"/>
          <w:lang w:val="pt-BR"/>
        </w:rPr>
      </w:pPr>
    </w:p>
    <w:p w:rsidR="00FC618B" w:rsidRPr="00E536AB" w:rsidRDefault="00FC618B" w:rsidP="00FC618B">
      <w:pPr>
        <w:pStyle w:val="PargrafodaLista"/>
        <w:tabs>
          <w:tab w:val="left" w:pos="851"/>
        </w:tabs>
        <w:ind w:left="284"/>
        <w:jc w:val="both"/>
        <w:rPr>
          <w:rFonts w:ascii="Arial" w:hAnsi="Arial" w:cs="Arial"/>
          <w:sz w:val="20"/>
          <w:lang w:val="pt-BR"/>
        </w:rPr>
      </w:pPr>
    </w:p>
    <w:p w:rsidR="00FC618B" w:rsidRPr="00FC618B" w:rsidRDefault="00FC618B" w:rsidP="00FC618B">
      <w:pPr>
        <w:pStyle w:val="PargrafodaLista"/>
        <w:tabs>
          <w:tab w:val="left" w:pos="7049"/>
        </w:tabs>
        <w:ind w:left="284"/>
        <w:jc w:val="both"/>
        <w:rPr>
          <w:rFonts w:ascii="Arial" w:hAnsi="Arial" w:cs="Arial"/>
          <w:b/>
          <w:color w:val="0070C0"/>
          <w:sz w:val="22"/>
          <w:szCs w:val="22"/>
          <w:lang w:val="pt-BR"/>
        </w:rPr>
      </w:pPr>
    </w:p>
    <w:p w:rsidR="00402121" w:rsidRPr="00FC618B" w:rsidRDefault="00402121" w:rsidP="00887C93">
      <w:pPr>
        <w:pStyle w:val="PargrafodaLista"/>
        <w:tabs>
          <w:tab w:val="left" w:pos="851"/>
        </w:tabs>
        <w:ind w:left="284"/>
        <w:jc w:val="both"/>
        <w:rPr>
          <w:rFonts w:ascii="Arial" w:hAnsi="Arial" w:cs="Arial"/>
          <w:b/>
          <w:color w:val="0070C0"/>
          <w:sz w:val="22"/>
          <w:szCs w:val="22"/>
          <w:lang w:val="pt-BR"/>
        </w:rPr>
      </w:pPr>
    </w:p>
    <w:sectPr w:rsidR="00402121" w:rsidRPr="00FC618B" w:rsidSect="00A7746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292" w:rsidRDefault="00BF7292">
      <w:pPr>
        <w:spacing w:after="0" w:line="240" w:lineRule="auto"/>
      </w:pPr>
      <w:r>
        <w:separator/>
      </w:r>
    </w:p>
  </w:endnote>
  <w:endnote w:type="continuationSeparator" w:id="0">
    <w:p w:rsidR="00BF7292" w:rsidRDefault="00BF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E8" w:rsidRDefault="003239E8"/>
  <w:p w:rsidR="003239E8" w:rsidRDefault="00E51E14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3239E8" w:rsidRDefault="003239E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E8" w:rsidRDefault="003239E8"/>
  <w:p w:rsidR="003239E8" w:rsidRDefault="00E51E14">
    <w:pPr>
      <w:pStyle w:val="FooterOdd"/>
    </w:pPr>
    <w:r>
      <w:t xml:space="preserve">Page </w:t>
    </w:r>
    <w:fldSimple w:instr=" PAGE   \* MERGEFORMAT ">
      <w:r w:rsidR="000B215A" w:rsidRPr="000B215A">
        <w:rPr>
          <w:noProof/>
          <w:sz w:val="24"/>
          <w:szCs w:val="24"/>
        </w:rPr>
        <w:t>2</w:t>
      </w:r>
    </w:fldSimple>
  </w:p>
  <w:p w:rsidR="003239E8" w:rsidRDefault="003239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292" w:rsidRDefault="00BF7292">
      <w:pPr>
        <w:spacing w:after="0" w:line="240" w:lineRule="auto"/>
      </w:pPr>
      <w:r>
        <w:separator/>
      </w:r>
    </w:p>
  </w:footnote>
  <w:footnote w:type="continuationSeparator" w:id="0">
    <w:p w:rsidR="00BF7292" w:rsidRDefault="00BF7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4B58DA87762D4FE38AD62906E0CE013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239E8" w:rsidRPr="00127D9C" w:rsidRDefault="00127D9C">
        <w:pPr>
          <w:pStyle w:val="HeaderEven"/>
          <w:rPr>
            <w:lang w:val="pt-BR"/>
          </w:rPr>
        </w:pPr>
        <w:r>
          <w:rPr>
            <w:lang w:val="pt-BR"/>
          </w:rPr>
          <w:t>Carla Chiummo da Costa Santos</w:t>
        </w:r>
      </w:p>
    </w:sdtContent>
  </w:sdt>
  <w:p w:rsidR="003239E8" w:rsidRPr="00127D9C" w:rsidRDefault="003239E8">
    <w:pPr>
      <w:pStyle w:val="Cabealho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B1359CD522A5454C9EE329C4B0C9F49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239E8" w:rsidRPr="00127D9C" w:rsidRDefault="00127D9C">
        <w:pPr>
          <w:pStyle w:val="HeaderOdd"/>
          <w:rPr>
            <w:lang w:val="pt-BR"/>
          </w:rPr>
        </w:pPr>
        <w:r>
          <w:rPr>
            <w:lang w:val="pt-BR"/>
          </w:rPr>
          <w:t>Carla Chiummo da Costa Santos</w:t>
        </w:r>
      </w:p>
    </w:sdtContent>
  </w:sdt>
  <w:p w:rsidR="003239E8" w:rsidRPr="00127D9C" w:rsidRDefault="003239E8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E339B3"/>
    <w:multiLevelType w:val="hybridMultilevel"/>
    <w:tmpl w:val="7102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16EEB"/>
    <w:multiLevelType w:val="hybridMultilevel"/>
    <w:tmpl w:val="CFAC8FB2"/>
    <w:lvl w:ilvl="0" w:tplc="11C04154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  <w:b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009DD9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DB4135D"/>
    <w:multiLevelType w:val="hybridMultilevel"/>
    <w:tmpl w:val="88DAAB78"/>
    <w:lvl w:ilvl="0" w:tplc="915603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5631A"/>
    <w:multiLevelType w:val="hybridMultilevel"/>
    <w:tmpl w:val="48180E52"/>
    <w:lvl w:ilvl="0" w:tplc="04160009">
      <w:start w:val="1"/>
      <w:numFmt w:val="bullet"/>
      <w:lvlText w:val=""/>
      <w:lvlJc w:val="left"/>
      <w:pPr>
        <w:ind w:left="7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530" w:hanging="360"/>
      </w:pPr>
      <w:rPr>
        <w:rFonts w:ascii="Wingdings" w:hAnsi="Wingdings" w:hint="default"/>
      </w:rPr>
    </w:lvl>
  </w:abstractNum>
  <w:abstractNum w:abstractNumId="11">
    <w:nsid w:val="36D67C1E"/>
    <w:multiLevelType w:val="hybridMultilevel"/>
    <w:tmpl w:val="7E64611E"/>
    <w:lvl w:ilvl="0" w:tplc="25A0E5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E4530"/>
    <w:multiLevelType w:val="hybridMultilevel"/>
    <w:tmpl w:val="7826B45A"/>
    <w:lvl w:ilvl="0" w:tplc="508457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8F92AA9"/>
    <w:multiLevelType w:val="hybridMultilevel"/>
    <w:tmpl w:val="95488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714C5"/>
    <w:multiLevelType w:val="hybridMultilevel"/>
    <w:tmpl w:val="FC7241E0"/>
    <w:lvl w:ilvl="0" w:tplc="0416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96D52C2"/>
    <w:multiLevelType w:val="hybridMultilevel"/>
    <w:tmpl w:val="7E0ABA0C"/>
    <w:lvl w:ilvl="0" w:tplc="EF0C4B52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2DE03EE"/>
    <w:multiLevelType w:val="hybridMultilevel"/>
    <w:tmpl w:val="1AE40564"/>
    <w:lvl w:ilvl="0" w:tplc="25A0E5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3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3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3"/>
  </w:num>
  <w:num w:numId="28">
    <w:abstractNumId w:val="9"/>
  </w:num>
  <w:num w:numId="29">
    <w:abstractNumId w:val="12"/>
  </w:num>
  <w:num w:numId="30">
    <w:abstractNumId w:val="14"/>
  </w:num>
  <w:num w:numId="31">
    <w:abstractNumId w:val="6"/>
  </w:num>
  <w:num w:numId="32">
    <w:abstractNumId w:val="15"/>
  </w:num>
  <w:num w:numId="33">
    <w:abstractNumId w:val="5"/>
  </w:num>
  <w:num w:numId="34">
    <w:abstractNumId w:val="16"/>
  </w:num>
  <w:num w:numId="35">
    <w:abstractNumId w:val="10"/>
  </w:num>
  <w:num w:numId="36">
    <w:abstractNumId w:val="17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B50DBC"/>
    <w:rsid w:val="00042A8D"/>
    <w:rsid w:val="0008737A"/>
    <w:rsid w:val="00087945"/>
    <w:rsid w:val="00094B5B"/>
    <w:rsid w:val="000B215A"/>
    <w:rsid w:val="000C7A9F"/>
    <w:rsid w:val="000D4EDF"/>
    <w:rsid w:val="00104702"/>
    <w:rsid w:val="00127D9C"/>
    <w:rsid w:val="001371C0"/>
    <w:rsid w:val="0014210C"/>
    <w:rsid w:val="001449A0"/>
    <w:rsid w:val="001547DE"/>
    <w:rsid w:val="001622CA"/>
    <w:rsid w:val="001C1944"/>
    <w:rsid w:val="00254B0F"/>
    <w:rsid w:val="00263D05"/>
    <w:rsid w:val="002956DF"/>
    <w:rsid w:val="002D0D1F"/>
    <w:rsid w:val="002D25DE"/>
    <w:rsid w:val="002F54B7"/>
    <w:rsid w:val="003239E8"/>
    <w:rsid w:val="00324D28"/>
    <w:rsid w:val="003C6925"/>
    <w:rsid w:val="003D20A2"/>
    <w:rsid w:val="003D4716"/>
    <w:rsid w:val="003E2778"/>
    <w:rsid w:val="00402121"/>
    <w:rsid w:val="004071FA"/>
    <w:rsid w:val="00415AEF"/>
    <w:rsid w:val="00427BA1"/>
    <w:rsid w:val="004515DD"/>
    <w:rsid w:val="004968A8"/>
    <w:rsid w:val="004A6366"/>
    <w:rsid w:val="004C3BDA"/>
    <w:rsid w:val="004E6927"/>
    <w:rsid w:val="004F3CDC"/>
    <w:rsid w:val="004F5C70"/>
    <w:rsid w:val="00626D2A"/>
    <w:rsid w:val="006350C1"/>
    <w:rsid w:val="00645BF0"/>
    <w:rsid w:val="00656137"/>
    <w:rsid w:val="0066682F"/>
    <w:rsid w:val="006D38DA"/>
    <w:rsid w:val="006F0F65"/>
    <w:rsid w:val="00715C9D"/>
    <w:rsid w:val="00731AEF"/>
    <w:rsid w:val="0074362B"/>
    <w:rsid w:val="00763263"/>
    <w:rsid w:val="007971C5"/>
    <w:rsid w:val="007D0B23"/>
    <w:rsid w:val="007E3C13"/>
    <w:rsid w:val="00852F37"/>
    <w:rsid w:val="00887C93"/>
    <w:rsid w:val="008A5851"/>
    <w:rsid w:val="008C1967"/>
    <w:rsid w:val="008D47F6"/>
    <w:rsid w:val="00931E8C"/>
    <w:rsid w:val="00943499"/>
    <w:rsid w:val="00957DCC"/>
    <w:rsid w:val="009E67B4"/>
    <w:rsid w:val="00A76684"/>
    <w:rsid w:val="00A77467"/>
    <w:rsid w:val="00A91710"/>
    <w:rsid w:val="00AC0E03"/>
    <w:rsid w:val="00AE6B86"/>
    <w:rsid w:val="00B14838"/>
    <w:rsid w:val="00B22C69"/>
    <w:rsid w:val="00B3090E"/>
    <w:rsid w:val="00B31D34"/>
    <w:rsid w:val="00B4749F"/>
    <w:rsid w:val="00B50DBC"/>
    <w:rsid w:val="00BA099B"/>
    <w:rsid w:val="00BD2723"/>
    <w:rsid w:val="00BF197C"/>
    <w:rsid w:val="00BF3516"/>
    <w:rsid w:val="00BF7292"/>
    <w:rsid w:val="00C40C0C"/>
    <w:rsid w:val="00C70446"/>
    <w:rsid w:val="00C84A71"/>
    <w:rsid w:val="00CB65A5"/>
    <w:rsid w:val="00D06A5C"/>
    <w:rsid w:val="00D36FF6"/>
    <w:rsid w:val="00D571AB"/>
    <w:rsid w:val="00D73CC1"/>
    <w:rsid w:val="00DA2374"/>
    <w:rsid w:val="00DA6EA3"/>
    <w:rsid w:val="00DB395C"/>
    <w:rsid w:val="00DC1C67"/>
    <w:rsid w:val="00E0265D"/>
    <w:rsid w:val="00E16805"/>
    <w:rsid w:val="00E1778B"/>
    <w:rsid w:val="00E33B13"/>
    <w:rsid w:val="00E42F44"/>
    <w:rsid w:val="00E51E14"/>
    <w:rsid w:val="00E536AB"/>
    <w:rsid w:val="00E66288"/>
    <w:rsid w:val="00E8572A"/>
    <w:rsid w:val="00E85BEE"/>
    <w:rsid w:val="00EB1555"/>
    <w:rsid w:val="00EE2941"/>
    <w:rsid w:val="00EF0C86"/>
    <w:rsid w:val="00F04139"/>
    <w:rsid w:val="00F21A0E"/>
    <w:rsid w:val="00F63D7B"/>
    <w:rsid w:val="00F84AFA"/>
    <w:rsid w:val="00FA0C18"/>
    <w:rsid w:val="00FC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04617B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A77467"/>
    <w:pPr>
      <w:spacing w:before="240" w:after="80"/>
      <w:outlineLvl w:val="1"/>
    </w:pPr>
    <w:rPr>
      <w:b/>
      <w:color w:val="0F6FC6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A77467"/>
    <w:pPr>
      <w:spacing w:before="200" w:after="0"/>
      <w:outlineLvl w:val="4"/>
    </w:pPr>
    <w:rPr>
      <w:b/>
      <w:color w:val="04617B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A77467"/>
    <w:pPr>
      <w:spacing w:after="0"/>
      <w:outlineLvl w:val="5"/>
    </w:pPr>
    <w:rPr>
      <w:b/>
      <w:color w:val="009DD9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A77467"/>
    <w:pPr>
      <w:spacing w:after="0"/>
      <w:outlineLvl w:val="7"/>
    </w:pPr>
    <w:rPr>
      <w:b/>
      <w:i/>
      <w:color w:val="0F6FC6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A77467"/>
    <w:pPr>
      <w:spacing w:after="0"/>
      <w:outlineLvl w:val="8"/>
    </w:pPr>
    <w:rPr>
      <w:b/>
      <w:caps/>
      <w:color w:val="0BD0D9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A77467"/>
    <w:rPr>
      <w:i/>
      <w:smallCaps/>
      <w:color w:val="04617B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A77467"/>
    <w:rPr>
      <w:rFonts w:cs="Times New Roman"/>
      <w:i/>
      <w:smallCaps/>
      <w:color w:val="04617B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009DD9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0F6FC6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sid w:val="00A7746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Textoembloco">
    <w:name w:val="Block Text"/>
    <w:aliases w:val="Block Quote"/>
    <w:uiPriority w:val="40"/>
    <w:rsid w:val="00A77467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tulodoLivro">
    <w:name w:val="Book Title"/>
    <w:basedOn w:val="Fontepargpadro"/>
    <w:uiPriority w:val="33"/>
    <w:qFormat/>
    <w:rsid w:val="00A77467"/>
    <w:rPr>
      <w:rFonts w:asciiTheme="minorHAnsi" w:hAnsiTheme="minorHAnsi" w:cs="Times New Roman"/>
      <w:i/>
      <w:color w:val="04617B" w:themeColor="text2"/>
      <w:sz w:val="23"/>
      <w:szCs w:val="20"/>
    </w:rPr>
  </w:style>
  <w:style w:type="paragraph" w:styleId="Legenda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nfase">
    <w:name w:val="Emphasis"/>
    <w:uiPriority w:val="20"/>
    <w:qFormat/>
    <w:rsid w:val="00A77467"/>
    <w:rPr>
      <w:rFonts w:asciiTheme="minorHAnsi" w:hAnsiTheme="minorHAnsi"/>
      <w:b/>
      <w:i/>
      <w:color w:val="04617B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Cabealho">
    <w:name w:val="header"/>
    <w:basedOn w:val="Normal"/>
    <w:link w:val="Cabealho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semiHidden/>
    <w:rsid w:val="00A77467"/>
    <w:rPr>
      <w:rFonts w:asciiTheme="majorHAnsi" w:hAnsiTheme="majorHAnsi" w:cs="Times New Roman"/>
      <w:caps/>
      <w:color w:val="04617B" w:themeColor="text2"/>
      <w:sz w:val="32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467"/>
    <w:rPr>
      <w:rFonts w:cs="Times New Roman"/>
      <w:b/>
      <w:color w:val="0F6FC6" w:themeColor="accent1"/>
      <w:spacing w:val="20"/>
      <w:sz w:val="28"/>
      <w:szCs w:val="28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467"/>
    <w:rPr>
      <w:rFonts w:cs="Times New Roman"/>
      <w:b/>
      <w:color w:val="04617B" w:themeColor="text2"/>
      <w:spacing w:val="10"/>
      <w:sz w:val="23"/>
      <w:szCs w:val="26"/>
      <w:lang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467"/>
    <w:rPr>
      <w:rFonts w:cs="Times New Roman"/>
      <w:b/>
      <w:color w:val="009DD9" w:themeColor="accent2"/>
      <w:spacing w:val="10"/>
      <w:sz w:val="23"/>
      <w:szCs w:val="20"/>
      <w:lang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467"/>
    <w:rPr>
      <w:rFonts w:cs="Times New Roman"/>
      <w:b/>
      <w:i/>
      <w:color w:val="0F6FC6" w:themeColor="accent1"/>
      <w:spacing w:val="10"/>
      <w:sz w:val="24"/>
      <w:szCs w:val="20"/>
      <w:lang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467"/>
    <w:rPr>
      <w:rFonts w:cs="Times New Roman"/>
      <w:b/>
      <w:caps/>
      <w:color w:val="0BD0D9" w:themeColor="accent3"/>
      <w:spacing w:val="40"/>
      <w:sz w:val="20"/>
      <w:szCs w:val="20"/>
      <w:lang w:eastAsia="ja-JP"/>
    </w:rPr>
  </w:style>
  <w:style w:type="character" w:styleId="Hyperlink">
    <w:name w:val="Hyperlink"/>
    <w:basedOn w:val="Fontepargpadro"/>
    <w:uiPriority w:val="99"/>
    <w:unhideWhenUsed/>
    <w:rsid w:val="00A77467"/>
    <w:rPr>
      <w:color w:val="E2D700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A77467"/>
    <w:rPr>
      <w:rFonts w:asciiTheme="minorHAnsi" w:hAnsiTheme="minorHAnsi"/>
      <w:b/>
      <w:dstrike w:val="0"/>
      <w:color w:val="009DD9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A77467"/>
    <w:pPr>
      <w:pBdr>
        <w:top w:val="double" w:sz="12" w:space="10" w:color="009DD9" w:themeColor="accent2"/>
        <w:left w:val="double" w:sz="12" w:space="10" w:color="009DD9" w:themeColor="accent2"/>
        <w:bottom w:val="double" w:sz="12" w:space="10" w:color="009DD9" w:themeColor="accent2"/>
        <w:right w:val="double" w:sz="12" w:space="10" w:color="009DD9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009DD9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467"/>
    <w:rPr>
      <w:rFonts w:cs="Times New Roman"/>
      <w:b/>
      <w:color w:val="009DD9" w:themeColor="accent2"/>
      <w:sz w:val="23"/>
      <w:szCs w:val="20"/>
      <w:shd w:val="clear" w:color="auto" w:fill="FFFFFF" w:themeFill="background1"/>
      <w:lang w:eastAsia="ja-JP"/>
    </w:rPr>
  </w:style>
  <w:style w:type="character" w:styleId="RefernciaIntensa">
    <w:name w:val="Intense Reference"/>
    <w:basedOn w:val="Fontepargpadro"/>
    <w:uiPriority w:val="32"/>
    <w:qFormat/>
    <w:rsid w:val="00A77467"/>
    <w:rPr>
      <w:rFonts w:asciiTheme="minorHAnsi" w:hAnsiTheme="minorHAnsi"/>
      <w:b/>
      <w:caps/>
      <w:color w:val="0F6FC6" w:themeColor="accent1"/>
      <w:spacing w:val="10"/>
      <w:w w:val="100"/>
      <w:position w:val="0"/>
      <w:sz w:val="20"/>
      <w:szCs w:val="18"/>
      <w:u w:val="single" w:color="0F6FC6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A77467"/>
    <w:pPr>
      <w:ind w:left="360" w:hanging="360"/>
    </w:pPr>
  </w:style>
  <w:style w:type="paragraph" w:styleId="Lista2">
    <w:name w:val="List 2"/>
    <w:basedOn w:val="Normal"/>
    <w:uiPriority w:val="99"/>
    <w:unhideWhenUsed/>
    <w:rsid w:val="00A77467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0F6FC6" w:themeColor="accent1"/>
    </w:rPr>
  </w:style>
  <w:style w:type="paragraph" w:styleId="Commarcadores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009DD9" w:themeColor="accent2"/>
    </w:rPr>
  </w:style>
  <w:style w:type="paragraph" w:styleId="Commarcadores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SemEspaamento"/>
    <w:uiPriority w:val="4"/>
    <w:qFormat/>
    <w:rsid w:val="00A77467"/>
    <w:pPr>
      <w:spacing w:before="240"/>
      <w:contextualSpacing/>
    </w:pPr>
    <w:rPr>
      <w:color w:val="04617B" w:themeColor="text2"/>
    </w:rPr>
  </w:style>
  <w:style w:type="character" w:styleId="Forte">
    <w:name w:val="Strong"/>
    <w:uiPriority w:val="22"/>
    <w:qFormat/>
    <w:rsid w:val="00A77467"/>
    <w:rPr>
      <w:rFonts w:asciiTheme="minorHAnsi" w:hAnsiTheme="minorHAnsi"/>
      <w:b/>
      <w:color w:val="009DD9" w:themeColor="accent2"/>
    </w:rPr>
  </w:style>
  <w:style w:type="paragraph" w:styleId="Subttulo">
    <w:name w:val="Subtitle"/>
    <w:basedOn w:val="Normal"/>
    <w:link w:val="Subttulo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009DD9" w:themeColor="accent2"/>
      <w:spacing w:val="50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A77467"/>
    <w:rPr>
      <w:rFonts w:asciiTheme="majorHAnsi" w:hAnsiTheme="majorHAnsi" w:cs="Times New Roman"/>
      <w:b/>
      <w:caps/>
      <w:color w:val="009DD9" w:themeColor="accent2"/>
      <w:spacing w:val="50"/>
      <w:sz w:val="24"/>
      <w:lang w:eastAsia="ja-JP"/>
    </w:rPr>
  </w:style>
  <w:style w:type="character" w:styleId="nfaseSutil">
    <w:name w:val="Subtle Emphasis"/>
    <w:basedOn w:val="Fontepargpadro"/>
    <w:uiPriority w:val="19"/>
    <w:qFormat/>
    <w:rsid w:val="00A77467"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sid w:val="00A77467"/>
    <w:rPr>
      <w:rFonts w:asciiTheme="minorHAnsi" w:hAnsiTheme="minorHAnsi"/>
      <w:b/>
      <w:i/>
      <w:color w:val="04617B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tulo">
    <w:name w:val="Title"/>
    <w:basedOn w:val="Normal"/>
    <w:link w:val="TtuloChar"/>
    <w:uiPriority w:val="10"/>
    <w:rsid w:val="00A77467"/>
    <w:pPr>
      <w:spacing w:after="0" w:line="240" w:lineRule="auto"/>
    </w:pPr>
    <w:rPr>
      <w:color w:val="04617B" w:themeColor="text2"/>
      <w:sz w:val="7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77467"/>
    <w:rPr>
      <w:rFonts w:cs="Times New Roman"/>
      <w:color w:val="04617B" w:themeColor="text2"/>
      <w:sz w:val="72"/>
      <w:szCs w:val="48"/>
      <w:lang w:eastAsia="ja-JP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04617B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SemEspaamento"/>
    <w:next w:val="Normal"/>
    <w:link w:val="Data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0F6FC6" w:themeColor="accent1"/>
      </w:pBdr>
    </w:pPr>
    <w:rPr>
      <w:color w:val="04617B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0F6FC6" w:themeColor="accent1"/>
      </w:pBdr>
      <w:jc w:val="right"/>
    </w:pPr>
    <w:rPr>
      <w:color w:val="04617B" w:themeColor="text2"/>
      <w:sz w:val="20"/>
    </w:rPr>
  </w:style>
  <w:style w:type="paragraph" w:customStyle="1" w:styleId="HeaderEven">
    <w:name w:val="Header Even"/>
    <w:basedOn w:val="SemEspaamento"/>
    <w:unhideWhenUsed/>
    <w:qFormat/>
    <w:rsid w:val="00A77467"/>
    <w:pPr>
      <w:pBdr>
        <w:bottom w:val="single" w:sz="4" w:space="1" w:color="0F6FC6" w:themeColor="accent1"/>
      </w:pBdr>
    </w:pPr>
    <w:rPr>
      <w:b/>
      <w:color w:val="04617B" w:themeColor="text2"/>
      <w:sz w:val="20"/>
    </w:rPr>
  </w:style>
  <w:style w:type="paragraph" w:customStyle="1" w:styleId="HeaderOdd">
    <w:name w:val="Header Odd"/>
    <w:basedOn w:val="SemEspaamento"/>
    <w:unhideWhenUsed/>
    <w:qFormat/>
    <w:rsid w:val="00A77467"/>
    <w:pPr>
      <w:pBdr>
        <w:bottom w:val="single" w:sz="4" w:space="1" w:color="0F6FC6" w:themeColor="accent1"/>
      </w:pBdr>
      <w:jc w:val="right"/>
    </w:pPr>
    <w:rPr>
      <w:b/>
      <w:color w:val="04617B" w:themeColor="text2"/>
      <w:sz w:val="20"/>
    </w:rPr>
  </w:style>
  <w:style w:type="paragraph" w:customStyle="1" w:styleId="SenderAddress">
    <w:name w:val="Sender Address"/>
    <w:basedOn w:val="SemEspaamento"/>
    <w:uiPriority w:val="2"/>
    <w:unhideWhenUsed/>
    <w:qFormat/>
    <w:rsid w:val="00A77467"/>
    <w:pPr>
      <w:spacing w:after="200"/>
    </w:pPr>
    <w:rPr>
      <w:color w:val="04617B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04617B" w:themeColor="text2"/>
      <w:sz w:val="36"/>
      <w:szCs w:val="36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udaoChar">
    <w:name w:val="Saudação Char"/>
    <w:basedOn w:val="Fontepargpadro"/>
    <w:link w:val="Saudao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SemEspaamento"/>
    <w:uiPriority w:val="3"/>
    <w:qFormat/>
    <w:rsid w:val="00A77467"/>
    <w:pPr>
      <w:spacing w:before="240"/>
      <w:contextualSpacing/>
    </w:pPr>
    <w:rPr>
      <w:color w:val="04617B" w:themeColor="text2"/>
    </w:rPr>
  </w:style>
  <w:style w:type="paragraph" w:styleId="Encerramento">
    <w:name w:val="Closing"/>
    <w:basedOn w:val="Normal"/>
    <w:link w:val="Encerramento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A77467"/>
    <w:rPr>
      <w:rFonts w:cs="Times New Roman"/>
      <w:sz w:val="23"/>
      <w:szCs w:val="20"/>
      <w:lang w:eastAsia="ja-JP"/>
    </w:rPr>
  </w:style>
  <w:style w:type="paragraph" w:styleId="Assinatura">
    <w:name w:val="Signature"/>
    <w:basedOn w:val="Normal"/>
    <w:link w:val="AssinaturaChar"/>
    <w:uiPriority w:val="99"/>
    <w:unhideWhenUsed/>
    <w:rsid w:val="00A77467"/>
    <w:rPr>
      <w:b/>
    </w:rPr>
  </w:style>
  <w:style w:type="character" w:customStyle="1" w:styleId="AssinaturaChar">
    <w:name w:val="Assinatura Char"/>
    <w:basedOn w:val="Fontepargpadro"/>
    <w:link w:val="Assinatura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Fontepargpadro"/>
    <w:link w:val="Category"/>
    <w:rsid w:val="00A77467"/>
    <w:rPr>
      <w:rFonts w:cs="Times New Roman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94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apple-converted-space">
    <w:name w:val="apple-converted-space"/>
    <w:basedOn w:val="Fontepargpadro"/>
    <w:rsid w:val="008C1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arlachiummo@bol.com.b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%20do%20carmo\Dados%20de%20aplicativos\Microsoft\Templates\Median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88E06930BD44C48A63A8769B0302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9A8E9-D1C9-4234-A645-31AA4DAB10AB}"/>
      </w:docPartPr>
      <w:docPartBody>
        <w:p w:rsidR="0036137E" w:rsidRDefault="003B142E">
          <w:pPr>
            <w:pStyle w:val="5A88E06930BD44C48A63A8769B030206"/>
          </w:pPr>
          <w:r>
            <w:rPr>
              <w:rStyle w:val="TextodoEspaoReservado"/>
            </w:rPr>
            <w:t>Choose a building block.</w:t>
          </w:r>
        </w:p>
      </w:docPartBody>
    </w:docPart>
    <w:docPart>
      <w:docPartPr>
        <w:name w:val="81110C76B89A4532BBAE8ADA1F7E8E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6BCF6-AC09-4CEE-8072-C3C913B2E998}"/>
      </w:docPartPr>
      <w:docPartBody>
        <w:p w:rsidR="0036137E" w:rsidRDefault="003B142E">
          <w:pPr>
            <w:pStyle w:val="81110C76B89A4532BBAE8ADA1F7E8E33"/>
          </w:pPr>
          <w:r>
            <w:t>[Type your name]</w:t>
          </w:r>
        </w:p>
      </w:docPartBody>
    </w:docPart>
    <w:docPart>
      <w:docPartPr>
        <w:name w:val="4B58DA87762D4FE38AD62906E0CE01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99BF1-398C-4E52-BC7F-65E84BE98B39}"/>
      </w:docPartPr>
      <w:docPartBody>
        <w:p w:rsidR="0036137E" w:rsidRDefault="003B142E">
          <w:pPr>
            <w:pStyle w:val="4B58DA87762D4FE38AD62906E0CE013B"/>
          </w:pPr>
          <w:r>
            <w:t>[Type the author name]</w:t>
          </w:r>
        </w:p>
      </w:docPartBody>
    </w:docPart>
    <w:docPart>
      <w:docPartPr>
        <w:name w:val="B1359CD522A5454C9EE329C4B0C9F4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783852-EA3D-43F1-AE91-62ADFAEB2EBF}"/>
      </w:docPartPr>
      <w:docPartBody>
        <w:p w:rsidR="0036137E" w:rsidRDefault="003B142E">
          <w:pPr>
            <w:pStyle w:val="B1359CD522A5454C9EE329C4B0C9F49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E10D5"/>
    <w:rsid w:val="0007655D"/>
    <w:rsid w:val="001E6861"/>
    <w:rsid w:val="001F3175"/>
    <w:rsid w:val="0036137E"/>
    <w:rsid w:val="003B1011"/>
    <w:rsid w:val="003B142E"/>
    <w:rsid w:val="00480348"/>
    <w:rsid w:val="005B0FF5"/>
    <w:rsid w:val="005D6AC4"/>
    <w:rsid w:val="005E10D5"/>
    <w:rsid w:val="00770E56"/>
    <w:rsid w:val="00812871"/>
    <w:rsid w:val="008A286D"/>
    <w:rsid w:val="009511B0"/>
    <w:rsid w:val="00B67543"/>
    <w:rsid w:val="00BD3F0B"/>
    <w:rsid w:val="00C103DF"/>
    <w:rsid w:val="00CD3E9D"/>
    <w:rsid w:val="00E21E54"/>
    <w:rsid w:val="00EC2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5E10D5"/>
    <w:rPr>
      <w:color w:val="808080"/>
    </w:rPr>
  </w:style>
  <w:style w:type="paragraph" w:customStyle="1" w:styleId="5A88E06930BD44C48A63A8769B030206">
    <w:name w:val="5A88E06930BD44C48A63A8769B030206"/>
    <w:rsid w:val="0036137E"/>
  </w:style>
  <w:style w:type="paragraph" w:customStyle="1" w:styleId="81110C76B89A4532BBAE8ADA1F7E8E33">
    <w:name w:val="81110C76B89A4532BBAE8ADA1F7E8E33"/>
    <w:rsid w:val="0036137E"/>
  </w:style>
  <w:style w:type="paragraph" w:customStyle="1" w:styleId="9E306922F8C441F6A610672FF6B962B4">
    <w:name w:val="9E306922F8C441F6A610672FF6B962B4"/>
    <w:rsid w:val="0036137E"/>
  </w:style>
  <w:style w:type="paragraph" w:customStyle="1" w:styleId="08131478425545E38D8DC4FF945B125C">
    <w:name w:val="08131478425545E38D8DC4FF945B125C"/>
    <w:rsid w:val="0036137E"/>
  </w:style>
  <w:style w:type="paragraph" w:customStyle="1" w:styleId="1267B63D37814973953E26B282C7A1AB">
    <w:name w:val="1267B63D37814973953E26B282C7A1AB"/>
    <w:rsid w:val="0036137E"/>
  </w:style>
  <w:style w:type="paragraph" w:customStyle="1" w:styleId="A6AB0A31497E4AA59CD0DC2FFA125CCF">
    <w:name w:val="A6AB0A31497E4AA59CD0DC2FFA125CCF"/>
    <w:rsid w:val="0036137E"/>
  </w:style>
  <w:style w:type="paragraph" w:customStyle="1" w:styleId="731A114256AF4C059AC25A9596FCDAB4">
    <w:name w:val="731A114256AF4C059AC25A9596FCDAB4"/>
    <w:rsid w:val="0036137E"/>
  </w:style>
  <w:style w:type="paragraph" w:customStyle="1" w:styleId="FC1E5DEF60104012A347B8CE93ADB20F">
    <w:name w:val="FC1E5DEF60104012A347B8CE93ADB20F"/>
    <w:rsid w:val="0036137E"/>
  </w:style>
  <w:style w:type="paragraph" w:customStyle="1" w:styleId="8612CC1859AB41338970F06260DDE50B">
    <w:name w:val="8612CC1859AB41338970F06260DDE50B"/>
    <w:rsid w:val="0036137E"/>
  </w:style>
  <w:style w:type="paragraph" w:customStyle="1" w:styleId="59E3F68D922A4EAEB8ABE35087E0CA51">
    <w:name w:val="59E3F68D922A4EAEB8ABE35087E0CA51"/>
    <w:rsid w:val="0036137E"/>
  </w:style>
  <w:style w:type="paragraph" w:customStyle="1" w:styleId="DBA7591813754C42A7E5474920C3208A">
    <w:name w:val="DBA7591813754C42A7E5474920C3208A"/>
    <w:rsid w:val="0036137E"/>
  </w:style>
  <w:style w:type="paragraph" w:customStyle="1" w:styleId="D9C3888671234CA38BA3B7092F06011B">
    <w:name w:val="D9C3888671234CA38BA3B7092F06011B"/>
    <w:rsid w:val="0036137E"/>
  </w:style>
  <w:style w:type="character" w:customStyle="1" w:styleId="subsectiondatechar">
    <w:name w:val="subsectiondatechar"/>
    <w:basedOn w:val="Fontepargpadro"/>
    <w:rsid w:val="005E10D5"/>
  </w:style>
  <w:style w:type="paragraph" w:customStyle="1" w:styleId="254B7EC1855149519A193B520AC3A629">
    <w:name w:val="254B7EC1855149519A193B520AC3A629"/>
    <w:rsid w:val="0036137E"/>
  </w:style>
  <w:style w:type="paragraph" w:customStyle="1" w:styleId="A6F7FB9521954B2B85A5D617FDF9174D">
    <w:name w:val="A6F7FB9521954B2B85A5D617FDF9174D"/>
    <w:rsid w:val="0036137E"/>
  </w:style>
  <w:style w:type="paragraph" w:customStyle="1" w:styleId="18E31B59D5944603953D39AEB4E0493E">
    <w:name w:val="18E31B59D5944603953D39AEB4E0493E"/>
    <w:rsid w:val="0036137E"/>
  </w:style>
  <w:style w:type="paragraph" w:customStyle="1" w:styleId="95344FC81E8E402CBA8EFB95259610FF">
    <w:name w:val="95344FC81E8E402CBA8EFB95259610FF"/>
    <w:rsid w:val="0036137E"/>
  </w:style>
  <w:style w:type="paragraph" w:customStyle="1" w:styleId="2116F9D916BF43FC868E77FA5AF48DCA">
    <w:name w:val="2116F9D916BF43FC868E77FA5AF48DCA"/>
    <w:rsid w:val="0036137E"/>
  </w:style>
  <w:style w:type="paragraph" w:customStyle="1" w:styleId="4B58DA87762D4FE38AD62906E0CE013B">
    <w:name w:val="4B58DA87762D4FE38AD62906E0CE013B"/>
    <w:rsid w:val="0036137E"/>
  </w:style>
  <w:style w:type="paragraph" w:customStyle="1" w:styleId="B1359CD522A5454C9EE329C4B0C9F49C">
    <w:name w:val="B1359CD522A5454C9EE329C4B0C9F49C"/>
    <w:rsid w:val="0036137E"/>
  </w:style>
  <w:style w:type="paragraph" w:customStyle="1" w:styleId="83530E0B26984AC781C77B218C88C9E1">
    <w:name w:val="83530E0B26984AC781C77B218C88C9E1"/>
    <w:rsid w:val="005E10D5"/>
  </w:style>
  <w:style w:type="paragraph" w:customStyle="1" w:styleId="0E462CB926C54E028EF841C871DBCA53">
    <w:name w:val="0E462CB926C54E028EF841C871DBCA53"/>
    <w:rsid w:val="005E10D5"/>
  </w:style>
  <w:style w:type="paragraph" w:customStyle="1" w:styleId="616F719796554D87910F00A04F8F7D80">
    <w:name w:val="616F719796554D87910F00A04F8F7D80"/>
    <w:rsid w:val="005E10D5"/>
  </w:style>
  <w:style w:type="paragraph" w:customStyle="1" w:styleId="3E273EB66077421B81AFD3E467B6CC34">
    <w:name w:val="3E273EB66077421B81AFD3E467B6CC34"/>
    <w:rsid w:val="005E10D5"/>
  </w:style>
  <w:style w:type="paragraph" w:customStyle="1" w:styleId="7A92B72384FD43BCBDC30473C5FF6712">
    <w:name w:val="7A92B72384FD43BCBDC30473C5FF6712"/>
    <w:rsid w:val="005E10D5"/>
  </w:style>
  <w:style w:type="paragraph" w:customStyle="1" w:styleId="00A2F965CA584A55B988324642E8B338">
    <w:name w:val="00A2F965CA584A55B988324642E8B338"/>
    <w:rsid w:val="005E10D5"/>
  </w:style>
  <w:style w:type="paragraph" w:customStyle="1" w:styleId="5E0B22A2BB3948C58FF70D0C2B20786B">
    <w:name w:val="5E0B22A2BB3948C58FF70D0C2B20786B"/>
    <w:rsid w:val="005E10D5"/>
  </w:style>
  <w:style w:type="paragraph" w:customStyle="1" w:styleId="46A7D899ECCF45549BA5F0FD6A2F429A">
    <w:name w:val="46A7D899ECCF45549BA5F0FD6A2F429A"/>
    <w:rsid w:val="005E10D5"/>
  </w:style>
  <w:style w:type="paragraph" w:customStyle="1" w:styleId="E624EE151E944803A9AC906DCD58DB08">
    <w:name w:val="E624EE151E944803A9AC906DCD58DB08"/>
    <w:rsid w:val="005E10D5"/>
  </w:style>
  <w:style w:type="paragraph" w:customStyle="1" w:styleId="FC4A9D9A66EC4B30956066B1F0D24847">
    <w:name w:val="FC4A9D9A66EC4B30956066B1F0D24847"/>
    <w:rsid w:val="005E10D5"/>
  </w:style>
  <w:style w:type="paragraph" w:customStyle="1" w:styleId="57B8F29377044C76B44447327CEE715E">
    <w:name w:val="57B8F29377044C76B44447327CEE715E"/>
    <w:rsid w:val="005E10D5"/>
  </w:style>
  <w:style w:type="paragraph" w:customStyle="1" w:styleId="9D817D8282E64F688FF748EF87C8AEE6">
    <w:name w:val="9D817D8282E64F688FF748EF87C8AEE6"/>
    <w:rsid w:val="005E10D5"/>
  </w:style>
  <w:style w:type="paragraph" w:customStyle="1" w:styleId="D950865B74FF4200AE83BBCC86508024">
    <w:name w:val="D950865B74FF4200AE83BBCC86508024"/>
    <w:rsid w:val="005E10D5"/>
  </w:style>
  <w:style w:type="paragraph" w:customStyle="1" w:styleId="33F96F1685EF408EAE748531F9B2790C">
    <w:name w:val="33F96F1685EF408EAE748531F9B2790C"/>
    <w:rsid w:val="005E10D5"/>
  </w:style>
  <w:style w:type="paragraph" w:customStyle="1" w:styleId="52D9E170389741BF9A9990657954B884">
    <w:name w:val="52D9E170389741BF9A9990657954B884"/>
    <w:rsid w:val="005E10D5"/>
  </w:style>
  <w:style w:type="paragraph" w:customStyle="1" w:styleId="47BD5FEEEB0B4FA0940C487265DB957F">
    <w:name w:val="47BD5FEEEB0B4FA0940C487265DB957F"/>
    <w:rsid w:val="005E10D5"/>
  </w:style>
  <w:style w:type="paragraph" w:customStyle="1" w:styleId="69CB2769E4CA49AAA14E53D3C175ABAA">
    <w:name w:val="69CB2769E4CA49AAA14E53D3C175ABAA"/>
    <w:rsid w:val="005E10D5"/>
  </w:style>
  <w:style w:type="paragraph" w:customStyle="1" w:styleId="D0C807BD1C0042B39F4A63A29085C7CF">
    <w:name w:val="D0C807BD1C0042B39F4A63A29085C7CF"/>
    <w:rsid w:val="005E10D5"/>
  </w:style>
  <w:style w:type="paragraph" w:customStyle="1" w:styleId="FD13C0556D9C4AB09D8FC801E83A99F9">
    <w:name w:val="FD13C0556D9C4AB09D8FC801E83A99F9"/>
    <w:rsid w:val="005E10D5"/>
  </w:style>
  <w:style w:type="paragraph" w:customStyle="1" w:styleId="0B668BE5F0704439860FD2A650CFAC44">
    <w:name w:val="0B668BE5F0704439860FD2A650CFAC44"/>
    <w:rsid w:val="005E10D5"/>
  </w:style>
  <w:style w:type="paragraph" w:customStyle="1" w:styleId="E6313C6D9ABC4DE0A3147F0EF96131EB">
    <w:name w:val="E6313C6D9ABC4DE0A3147F0EF96131EB"/>
    <w:rsid w:val="005E10D5"/>
  </w:style>
  <w:style w:type="paragraph" w:customStyle="1" w:styleId="A691955AB51944AFAC72308C15E6787D">
    <w:name w:val="A691955AB51944AFAC72308C15E6787D"/>
    <w:rsid w:val="005E10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MedianResume(2)</Template>
  <TotalTime>1</TotalTime>
  <Pages>2</Pages>
  <Words>528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design)</vt:lpstr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subject/>
  <dc:creator>Carla Chiummo da Costa Santos</dc:creator>
  <cp:keywords/>
  <dc:description/>
  <cp:lastModifiedBy>Maria do Carmo</cp:lastModifiedBy>
  <cp:revision>2</cp:revision>
  <dcterms:created xsi:type="dcterms:W3CDTF">2016-02-14T21:01:00Z</dcterms:created>
  <dcterms:modified xsi:type="dcterms:W3CDTF">2016-02-14T21:01:00Z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